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4347D" w14:textId="589A53FF" w:rsidR="00C04F77" w:rsidRPr="009E6B64" w:rsidRDefault="008119C7" w:rsidP="008119C7">
      <w:pPr>
        <w:rPr>
          <w:rFonts w:ascii="Arial" w:hAnsi="Arial" w:cs="Arial"/>
          <w:b/>
        </w:rPr>
      </w:pPr>
      <w:r w:rsidRPr="009E6B64">
        <w:rPr>
          <w:rFonts w:ascii="Arial" w:hAnsi="Arial" w:cs="Arial"/>
          <w:b/>
        </w:rPr>
        <w:t xml:space="preserve">Name: </w:t>
      </w:r>
      <w:r w:rsidR="001B5E5D">
        <w:rPr>
          <w:rFonts w:ascii="Arial" w:hAnsi="Arial" w:cs="Arial"/>
          <w:b/>
        </w:rPr>
        <w:t>Chess a</w:t>
      </w:r>
      <w:r w:rsidR="00D2152C">
        <w:rPr>
          <w:rFonts w:ascii="Arial" w:hAnsi="Arial" w:cs="Arial"/>
          <w:b/>
        </w:rPr>
        <w:t>pp</w:t>
      </w:r>
    </w:p>
    <w:p w14:paraId="2F2E8EC1" w14:textId="77777777" w:rsidR="00C04F77" w:rsidRPr="009E6B64" w:rsidRDefault="00C04F77">
      <w:pPr>
        <w:rPr>
          <w:rFonts w:ascii="Arial" w:hAnsi="Arial" w:cs="Arial"/>
        </w:rPr>
      </w:pPr>
    </w:p>
    <w:p w14:paraId="282758F5" w14:textId="49A6D8AF"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>
        <w:rPr>
          <w:bCs/>
        </w:rPr>
        <w:t>(</w:t>
      </w:r>
      <w:r>
        <w:rPr>
          <w:bCs/>
          <w:i/>
          <w:iCs/>
        </w:rPr>
        <w:t xml:space="preserve">A unique identifier for this </w:t>
      </w:r>
      <w:r w:rsidR="008119C7">
        <w:rPr>
          <w:bCs/>
          <w:i/>
          <w:iCs/>
        </w:rPr>
        <w:t>u</w:t>
      </w:r>
      <w:r>
        <w:rPr>
          <w:bCs/>
          <w:i/>
          <w:iCs/>
        </w:rPr>
        <w:t xml:space="preserve">se </w:t>
      </w:r>
      <w:r w:rsidR="008119C7">
        <w:rPr>
          <w:bCs/>
          <w:i/>
          <w:iCs/>
        </w:rPr>
        <w:t>c</w:t>
      </w:r>
      <w:r>
        <w:rPr>
          <w:bCs/>
          <w:i/>
          <w:iCs/>
        </w:rPr>
        <w:t>ase</w:t>
      </w:r>
      <w:r w:rsidR="008119C7">
        <w:rPr>
          <w:bCs/>
          <w:i/>
          <w:iCs/>
        </w:rPr>
        <w:t>, e.g. UC10</w:t>
      </w:r>
      <w:r>
        <w:rPr>
          <w:bCs/>
        </w:rPr>
        <w:t>)</w:t>
      </w:r>
      <w:r w:rsidR="00D2152C">
        <w:rPr>
          <w:bCs/>
        </w:rPr>
        <w:t>: CA001</w:t>
      </w:r>
    </w:p>
    <w:p w14:paraId="088C767D" w14:textId="77777777" w:rsidR="00C04F77" w:rsidRDefault="00C04F77"/>
    <w:p w14:paraId="0FAA57D4" w14:textId="6ECBFE7C" w:rsidR="00C04F77" w:rsidRDefault="00C04F77">
      <w:pPr>
        <w:keepNext/>
        <w:rPr>
          <w:b/>
          <w:bCs/>
          <w:i/>
          <w:iCs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  <w:r>
        <w:rPr>
          <w:bCs/>
        </w:rPr>
        <w:t>(</w:t>
      </w:r>
      <w:r>
        <w:rPr>
          <w:bCs/>
          <w:i/>
          <w:iCs/>
        </w:rPr>
        <w:t xml:space="preserve">A </w:t>
      </w:r>
      <w:r>
        <w:rPr>
          <w:bCs/>
        </w:rPr>
        <w:t>c</w:t>
      </w:r>
      <w:r>
        <w:rPr>
          <w:i/>
          <w:iCs/>
        </w:rPr>
        <w:t>ouple of sentences or a paragraph describing the basic idea of the use case</w:t>
      </w:r>
      <w:r>
        <w:rPr>
          <w:b/>
          <w:bCs/>
          <w:i/>
          <w:iCs/>
        </w:rPr>
        <w:t>)</w:t>
      </w:r>
      <w:r w:rsidR="00D2152C">
        <w:rPr>
          <w:b/>
          <w:bCs/>
          <w:i/>
          <w:iCs/>
        </w:rPr>
        <w:t>:</w:t>
      </w:r>
    </w:p>
    <w:p w14:paraId="22EEDF99" w14:textId="105F2A21" w:rsidR="00D2152C" w:rsidRDefault="00D2152C">
      <w:pPr>
        <w:keepNext/>
        <w:rPr>
          <w:b/>
          <w:bCs/>
          <w:i/>
          <w:iCs/>
        </w:rPr>
      </w:pPr>
      <w:r>
        <w:rPr>
          <w:b/>
          <w:bCs/>
          <w:i/>
          <w:iCs/>
        </w:rPr>
        <w:tab/>
        <w:t xml:space="preserve">An interaction by the user with the chess app allowing for a chess game to be played though, against an AI or another </w:t>
      </w:r>
      <w:r w:rsidR="00235034">
        <w:rPr>
          <w:b/>
          <w:bCs/>
          <w:i/>
          <w:iCs/>
        </w:rPr>
        <w:t>opponent</w:t>
      </w:r>
    </w:p>
    <w:p w14:paraId="14F81F42" w14:textId="77777777" w:rsidR="00C04F77" w:rsidRDefault="00C04F77"/>
    <w:p w14:paraId="0DD3E625" w14:textId="44EBF5A6" w:rsidR="00C04F77" w:rsidRDefault="00C04F77">
      <w:pPr>
        <w:keepNext/>
        <w:rPr>
          <w:i/>
        </w:rPr>
      </w:pPr>
      <w:r>
        <w:rPr>
          <w:rFonts w:ascii="Arial" w:hAnsi="Arial"/>
          <w:b/>
        </w:rPr>
        <w:t xml:space="preserve">Goal </w:t>
      </w:r>
      <w:r>
        <w:rPr>
          <w:iCs/>
        </w:rPr>
        <w:t>(</w:t>
      </w:r>
      <w:r w:rsidR="009E6B64">
        <w:rPr>
          <w:i/>
          <w:iCs/>
        </w:rPr>
        <w:t>T</w:t>
      </w:r>
      <w:r>
        <w:rPr>
          <w:i/>
        </w:rPr>
        <w:t>he business goal of the initiating actor</w:t>
      </w:r>
      <w:r>
        <w:rPr>
          <w:iCs/>
        </w:rPr>
        <w:t>)</w:t>
      </w:r>
      <w:r w:rsidR="00F155D1">
        <w:rPr>
          <w:iCs/>
        </w:rPr>
        <w:t>: entertainment</w:t>
      </w:r>
      <w:r w:rsidR="00235034">
        <w:rPr>
          <w:iCs/>
        </w:rPr>
        <w:t>, victory.</w:t>
      </w:r>
    </w:p>
    <w:p w14:paraId="1530D1A4" w14:textId="77777777" w:rsidR="00C04F77" w:rsidRDefault="00C04F77"/>
    <w:p w14:paraId="0CE73CE6" w14:textId="77777777"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</w:t>
      </w:r>
      <w:r w:rsidR="008119C7">
        <w:rPr>
          <w:i/>
          <w:iCs/>
        </w:rPr>
        <w:t>(</w:t>
      </w:r>
      <w:r>
        <w:rPr>
          <w:i/>
          <w:iCs/>
        </w:rPr>
        <w:t>s</w:t>
      </w:r>
      <w:r w:rsidR="008119C7">
        <w:rPr>
          <w:i/>
          <w:iCs/>
        </w:rPr>
        <w:t>)</w:t>
      </w:r>
      <w:r>
        <w:rPr>
          <w:i/>
          <w:iCs/>
        </w:rPr>
        <w:t xml:space="preserve"> the system can be in before this use case starts</w:t>
      </w:r>
      <w:r>
        <w:t>)</w:t>
      </w:r>
    </w:p>
    <w:p w14:paraId="1E17FF80" w14:textId="26F2DC87" w:rsidR="00C04F77" w:rsidRDefault="00235034" w:rsidP="008119C7">
      <w:pPr>
        <w:numPr>
          <w:ilvl w:val="0"/>
          <w:numId w:val="19"/>
        </w:numPr>
      </w:pPr>
      <w:r>
        <w:t xml:space="preserve">Power to </w:t>
      </w:r>
      <w:proofErr w:type="gramStart"/>
      <w:r w:rsidR="00710FAC">
        <w:t>actors</w:t>
      </w:r>
      <w:proofErr w:type="gramEnd"/>
      <w:r w:rsidR="00710FAC">
        <w:t xml:space="preserve"> </w:t>
      </w:r>
      <w:r>
        <w:t>device</w:t>
      </w:r>
    </w:p>
    <w:p w14:paraId="4E02EB87" w14:textId="1FCEE79E" w:rsidR="00710FAC" w:rsidRDefault="00710FAC" w:rsidP="008119C7">
      <w:pPr>
        <w:numPr>
          <w:ilvl w:val="0"/>
          <w:numId w:val="19"/>
        </w:numPr>
      </w:pPr>
      <w:r>
        <w:t>Actor’s app ready and running</w:t>
      </w:r>
    </w:p>
    <w:p w14:paraId="3FDC78DA" w14:textId="7E3D2798" w:rsidR="00235034" w:rsidRDefault="00235034" w:rsidP="008119C7">
      <w:pPr>
        <w:numPr>
          <w:ilvl w:val="0"/>
          <w:numId w:val="19"/>
        </w:numPr>
      </w:pPr>
      <w:r>
        <w:t>Opponent ready or AI communicating with device.</w:t>
      </w:r>
    </w:p>
    <w:p w14:paraId="19B190F8" w14:textId="77777777"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14:paraId="4C1327CD" w14:textId="77777777" w:rsidR="00C04F77" w:rsidRDefault="00C04F77" w:rsidP="008119C7">
      <w:pPr>
        <w:pStyle w:val="Header"/>
        <w:keepNext/>
        <w:tabs>
          <w:tab w:val="clear" w:pos="4320"/>
          <w:tab w:val="clear" w:pos="8640"/>
        </w:tabs>
      </w:pPr>
      <w:r>
        <w:rPr>
          <w:rFonts w:ascii="Arial" w:hAnsi="Arial"/>
          <w:b/>
        </w:rPr>
        <w:t xml:space="preserve">Assumptions </w:t>
      </w:r>
      <w:r>
        <w:rPr>
          <w:rFonts w:ascii="Arial" w:hAnsi="Arial"/>
          <w:bCs/>
        </w:rPr>
        <w:t>(</w:t>
      </w:r>
      <w:r w:rsidR="008119C7" w:rsidRPr="008119C7">
        <w:rPr>
          <w:rFonts w:ascii="Arial" w:hAnsi="Arial"/>
          <w:bCs/>
          <w:i/>
        </w:rPr>
        <w:t xml:space="preserve">Optional, </w:t>
      </w:r>
      <w:proofErr w:type="gramStart"/>
      <w:r w:rsidRPr="008119C7">
        <w:rPr>
          <w:i/>
          <w:iCs/>
        </w:rPr>
        <w:t>List</w:t>
      </w:r>
      <w:proofErr w:type="gramEnd"/>
      <w:r>
        <w:rPr>
          <w:i/>
          <w:iCs/>
        </w:rPr>
        <w:t xml:space="preserve"> all assumptions that have been made)</w:t>
      </w:r>
    </w:p>
    <w:p w14:paraId="15EAB5AC" w14:textId="6BA36E6F" w:rsidR="008119C7" w:rsidRDefault="00710FAC" w:rsidP="008119C7">
      <w:pPr>
        <w:pStyle w:val="Header"/>
        <w:keepNext/>
        <w:numPr>
          <w:ilvl w:val="0"/>
          <w:numId w:val="23"/>
        </w:numPr>
        <w:tabs>
          <w:tab w:val="clear" w:pos="4320"/>
          <w:tab w:val="clear" w:pos="8640"/>
        </w:tabs>
      </w:pPr>
      <w:r>
        <w:t>Communication with opponent is working</w:t>
      </w:r>
    </w:p>
    <w:p w14:paraId="5B1F5729" w14:textId="7B532DA3" w:rsidR="00710FAC" w:rsidRDefault="00710FAC" w:rsidP="008119C7">
      <w:pPr>
        <w:pStyle w:val="Header"/>
        <w:keepNext/>
        <w:numPr>
          <w:ilvl w:val="0"/>
          <w:numId w:val="23"/>
        </w:numPr>
        <w:tabs>
          <w:tab w:val="clear" w:pos="4320"/>
          <w:tab w:val="clear" w:pos="8640"/>
        </w:tabs>
      </w:pPr>
      <w:r>
        <w:t>Communication with AI is working</w:t>
      </w:r>
    </w:p>
    <w:p w14:paraId="410ACC30" w14:textId="5828A0F8" w:rsidR="00710FAC" w:rsidRDefault="00710FAC" w:rsidP="008119C7">
      <w:pPr>
        <w:pStyle w:val="Header"/>
        <w:keepNext/>
        <w:numPr>
          <w:ilvl w:val="0"/>
          <w:numId w:val="23"/>
        </w:numPr>
        <w:tabs>
          <w:tab w:val="clear" w:pos="4320"/>
          <w:tab w:val="clear" w:pos="8640"/>
        </w:tabs>
      </w:pPr>
      <w:r>
        <w:t>Primary actor knows how to play Chess (no tutorial as of making diagram)</w:t>
      </w:r>
    </w:p>
    <w:p w14:paraId="684844EC" w14:textId="77777777" w:rsidR="00C04F77" w:rsidRDefault="00C04F77">
      <w:pPr>
        <w:rPr>
          <w:rFonts w:ascii="Arial" w:hAnsi="Arial"/>
          <w:b/>
        </w:rPr>
      </w:pPr>
    </w:p>
    <w:p w14:paraId="37890FD7" w14:textId="29B43578" w:rsidR="00C04F77" w:rsidRDefault="00C04F77">
      <w:pPr>
        <w:keepNext/>
        <w:rPr>
          <w:iCs/>
        </w:rPr>
      </w:pPr>
      <w:r>
        <w:rPr>
          <w:rFonts w:ascii="Arial" w:hAnsi="Arial"/>
          <w:b/>
        </w:rPr>
        <w:t xml:space="preserve">Frequency </w:t>
      </w:r>
      <w:r>
        <w:rPr>
          <w:iCs/>
        </w:rPr>
        <w:t>(</w:t>
      </w:r>
      <w:r w:rsidRPr="008119C7">
        <w:rPr>
          <w:i/>
          <w:iCs/>
        </w:rPr>
        <w:t>Approximately</w:t>
      </w:r>
      <w:r>
        <w:rPr>
          <w:i/>
          <w:iCs/>
        </w:rPr>
        <w:t xml:space="preserve"> how often this use case is realized, e.g., once a week, 500 times a day, etc</w:t>
      </w:r>
      <w:r>
        <w:t>.</w:t>
      </w:r>
      <w:r>
        <w:rPr>
          <w:iCs/>
        </w:rPr>
        <w:t>)</w:t>
      </w:r>
    </w:p>
    <w:p w14:paraId="0173FB3D" w14:textId="4A870ED6" w:rsidR="00710FAC" w:rsidRDefault="00710FAC">
      <w:pPr>
        <w:keepNext/>
        <w:rPr>
          <w:iCs/>
        </w:rPr>
      </w:pPr>
      <w:r>
        <w:rPr>
          <w:iCs/>
        </w:rPr>
        <w:tab/>
        <w:t xml:space="preserve">Pro re </w:t>
      </w:r>
      <w:proofErr w:type="spellStart"/>
      <w:r>
        <w:rPr>
          <w:iCs/>
        </w:rPr>
        <w:t>nata</w:t>
      </w:r>
      <w:proofErr w:type="spellEnd"/>
      <w:r>
        <w:rPr>
          <w:iCs/>
        </w:rPr>
        <w:t xml:space="preserve"> (Latin: as needed)</w:t>
      </w:r>
    </w:p>
    <w:p w14:paraId="75466C61" w14:textId="3A9B7B43" w:rsidR="00710FAC" w:rsidRDefault="00710FAC">
      <w:pPr>
        <w:keepNext/>
        <w:rPr>
          <w:iCs/>
        </w:rPr>
      </w:pPr>
      <w:r>
        <w:rPr>
          <w:iCs/>
        </w:rPr>
        <w:tab/>
        <w:t>(preferably daily)</w:t>
      </w:r>
    </w:p>
    <w:p w14:paraId="2031797C" w14:textId="77777777"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14:paraId="250E3D60" w14:textId="77777777"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>
        <w:rPr>
          <w:rFonts w:ascii="Arial" w:hAnsi="Arial"/>
          <w:b/>
        </w:rPr>
        <w:t>Course</w:t>
      </w:r>
      <w:r>
        <w:rPr>
          <w:bCs/>
        </w:rPr>
        <w:t xml:space="preserve"> (</w:t>
      </w:r>
      <w:r>
        <w:rPr>
          <w:bCs/>
          <w:i/>
          <w:iCs/>
        </w:rPr>
        <w:t>Describe the “normal” processing path, aka, the Happy Path</w:t>
      </w:r>
      <w:r>
        <w:rPr>
          <w:bCs/>
        </w:rPr>
        <w:t>)</w:t>
      </w:r>
    </w:p>
    <w:p w14:paraId="202D3038" w14:textId="77777777" w:rsidR="00710FAC" w:rsidRDefault="00710FAC" w:rsidP="00710FAC">
      <w:pPr>
        <w:numPr>
          <w:ilvl w:val="0"/>
          <w:numId w:val="25"/>
        </w:numPr>
        <w:tabs>
          <w:tab w:val="left" w:pos="1080"/>
        </w:tabs>
      </w:pPr>
      <w:r>
        <w:t>Log in</w:t>
      </w:r>
    </w:p>
    <w:p w14:paraId="009FA366" w14:textId="77777777" w:rsidR="00710FAC" w:rsidRDefault="00710FAC" w:rsidP="00710FAC">
      <w:pPr>
        <w:numPr>
          <w:ilvl w:val="0"/>
          <w:numId w:val="25"/>
        </w:numPr>
        <w:tabs>
          <w:tab w:val="left" w:pos="1080"/>
        </w:tabs>
      </w:pPr>
      <w:r>
        <w:t>Move/Attack</w:t>
      </w:r>
    </w:p>
    <w:p w14:paraId="074C255F" w14:textId="77777777" w:rsidR="00710FAC" w:rsidRDefault="00710FAC" w:rsidP="00710FAC">
      <w:pPr>
        <w:numPr>
          <w:ilvl w:val="0"/>
          <w:numId w:val="25"/>
        </w:numPr>
        <w:tabs>
          <w:tab w:val="left" w:pos="1080"/>
        </w:tabs>
      </w:pPr>
      <w:proofErr w:type="spellStart"/>
      <w:r>
        <w:t>Opponant</w:t>
      </w:r>
      <w:proofErr w:type="spellEnd"/>
      <w:r>
        <w:t xml:space="preserve"> Move/Attack</w:t>
      </w:r>
    </w:p>
    <w:p w14:paraId="0F427286" w14:textId="77777777" w:rsidR="00710FAC" w:rsidRDefault="00710FAC" w:rsidP="00710FAC">
      <w:pPr>
        <w:numPr>
          <w:ilvl w:val="0"/>
          <w:numId w:val="25"/>
        </w:numPr>
        <w:tabs>
          <w:tab w:val="left" w:pos="1080"/>
        </w:tabs>
      </w:pPr>
      <w:r>
        <w:t>Repeat 2-3</w:t>
      </w:r>
    </w:p>
    <w:p w14:paraId="033048D3" w14:textId="77777777" w:rsidR="00710FAC" w:rsidRDefault="00710FAC" w:rsidP="00710FAC">
      <w:pPr>
        <w:numPr>
          <w:ilvl w:val="0"/>
          <w:numId w:val="25"/>
        </w:numPr>
        <w:tabs>
          <w:tab w:val="left" w:pos="1080"/>
        </w:tabs>
      </w:pPr>
      <w:r>
        <w:t>Declare victory/defeat</w:t>
      </w:r>
    </w:p>
    <w:p w14:paraId="1233C45D" w14:textId="77777777" w:rsidR="00C04F77" w:rsidRDefault="00C04F77"/>
    <w:p w14:paraId="6700CC3F" w14:textId="77777777"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Description of the alternate course</w:t>
      </w:r>
    </w:p>
    <w:p w14:paraId="24A86A06" w14:textId="77777777"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 w:rsidR="008119C7">
        <w:t>Indicate what happened</w:t>
      </w:r>
    </w:p>
    <w:p w14:paraId="2AD28D52" w14:textId="77777777" w:rsidR="00710FAC" w:rsidRDefault="00710FAC" w:rsidP="00710FAC">
      <w:pPr>
        <w:numPr>
          <w:ilvl w:val="0"/>
          <w:numId w:val="32"/>
        </w:numPr>
        <w:tabs>
          <w:tab w:val="left" w:pos="1080"/>
        </w:tabs>
      </w:pPr>
      <w:r>
        <w:t>Log in</w:t>
      </w:r>
    </w:p>
    <w:p w14:paraId="6A845176" w14:textId="77777777" w:rsidR="00710FAC" w:rsidRDefault="00710FAC" w:rsidP="00710FAC">
      <w:pPr>
        <w:numPr>
          <w:ilvl w:val="0"/>
          <w:numId w:val="32"/>
        </w:numPr>
        <w:tabs>
          <w:tab w:val="left" w:pos="1080"/>
        </w:tabs>
      </w:pPr>
      <w:r>
        <w:t>Move/Attack</w:t>
      </w:r>
    </w:p>
    <w:p w14:paraId="7136116D" w14:textId="77777777" w:rsidR="00710FAC" w:rsidRDefault="00710FAC" w:rsidP="00710FAC">
      <w:pPr>
        <w:numPr>
          <w:ilvl w:val="0"/>
          <w:numId w:val="32"/>
        </w:numPr>
        <w:tabs>
          <w:tab w:val="left" w:pos="1080"/>
        </w:tabs>
      </w:pPr>
      <w:proofErr w:type="spellStart"/>
      <w:r>
        <w:t>Opponant</w:t>
      </w:r>
      <w:proofErr w:type="spellEnd"/>
      <w:r>
        <w:t xml:space="preserve"> Move/Attack</w:t>
      </w:r>
    </w:p>
    <w:p w14:paraId="42478293" w14:textId="77777777" w:rsidR="00710FAC" w:rsidRDefault="00710FAC" w:rsidP="00710FAC">
      <w:pPr>
        <w:numPr>
          <w:ilvl w:val="0"/>
          <w:numId w:val="32"/>
        </w:numPr>
        <w:tabs>
          <w:tab w:val="left" w:pos="1080"/>
        </w:tabs>
      </w:pPr>
      <w:r>
        <w:t>Repeat 2-3</w:t>
      </w:r>
    </w:p>
    <w:p w14:paraId="2CC4BA1B" w14:textId="51352499" w:rsidR="00C04F77" w:rsidRDefault="00710FAC" w:rsidP="00710FAC">
      <w:pPr>
        <w:numPr>
          <w:ilvl w:val="0"/>
          <w:numId w:val="32"/>
        </w:numPr>
        <w:tabs>
          <w:tab w:val="left" w:pos="1080"/>
        </w:tabs>
      </w:pPr>
      <w:r>
        <w:t xml:space="preserve">Declare </w:t>
      </w:r>
      <w:r>
        <w:t>stalemate</w:t>
      </w:r>
    </w:p>
    <w:p w14:paraId="1224563C" w14:textId="77777777" w:rsidR="009E6B64" w:rsidRDefault="009E6B64" w:rsidP="009E6B64"/>
    <w:p w14:paraId="170CE6A9" w14:textId="77777777"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14:paraId="553B8768" w14:textId="17AAB090" w:rsidR="009E6B64" w:rsidRPr="00710FAC" w:rsidRDefault="00710FAC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When Killing king is valid current move</w:t>
      </w:r>
    </w:p>
    <w:p w14:paraId="67C690A6" w14:textId="77777777" w:rsidR="009E6B64" w:rsidRDefault="009E6B64" w:rsidP="009E6B64"/>
    <w:p w14:paraId="47A81169" w14:textId="22AB1AC9" w:rsidR="009E6B64" w:rsidRDefault="009E6B64" w:rsidP="009E6B64">
      <w:pPr>
        <w:keepNext/>
        <w:rPr>
          <w:iCs/>
        </w:rPr>
      </w:pPr>
      <w:r>
        <w:rPr>
          <w:rFonts w:ascii="Arial" w:hAnsi="Arial"/>
          <w:b/>
        </w:rPr>
        <w:t xml:space="preserve">Actors </w:t>
      </w:r>
      <w:r>
        <w:rPr>
          <w:iCs/>
        </w:rPr>
        <w:t>(</w:t>
      </w:r>
      <w:r>
        <w:rPr>
          <w:i/>
          <w:iCs/>
        </w:rPr>
        <w:t>L</w:t>
      </w:r>
      <w:r>
        <w:rPr>
          <w:i/>
        </w:rPr>
        <w:t>ist of actors that participate in the use case</w:t>
      </w:r>
      <w:r>
        <w:rPr>
          <w:iCs/>
        </w:rPr>
        <w:t>)</w:t>
      </w:r>
    </w:p>
    <w:p w14:paraId="192F4F70" w14:textId="5270C9AE" w:rsidR="00710FAC" w:rsidRDefault="00710FAC" w:rsidP="009E6B64">
      <w:pPr>
        <w:keepNext/>
        <w:rPr>
          <w:i/>
        </w:rPr>
      </w:pPr>
      <w:r>
        <w:rPr>
          <w:i/>
        </w:rPr>
        <w:tab/>
        <w:t>Primary actor (app owner)</w:t>
      </w:r>
    </w:p>
    <w:p w14:paraId="4BF5EB75" w14:textId="6776DB46" w:rsidR="00710FAC" w:rsidRDefault="00710FAC" w:rsidP="009E6B64">
      <w:pPr>
        <w:keepNext/>
        <w:rPr>
          <w:i/>
        </w:rPr>
      </w:pPr>
      <w:r>
        <w:rPr>
          <w:i/>
        </w:rPr>
        <w:tab/>
        <w:t>Secondary actor – opponent (app owner)</w:t>
      </w:r>
    </w:p>
    <w:p w14:paraId="0EAB14B3" w14:textId="1012D7C8" w:rsidR="00C04F77" w:rsidRPr="00013FC4" w:rsidRDefault="00710FAC" w:rsidP="00013FC4">
      <w:pPr>
        <w:keepNext/>
        <w:rPr>
          <w:i/>
        </w:rPr>
      </w:pPr>
      <w:r>
        <w:rPr>
          <w:i/>
        </w:rPr>
        <w:tab/>
        <w:t>AI – opponent</w:t>
      </w:r>
    </w:p>
    <w:p w14:paraId="064AF2FC" w14:textId="77777777" w:rsidR="008119C7" w:rsidRDefault="008119C7" w:rsidP="008119C7">
      <w:pPr>
        <w:keepNext/>
      </w:pPr>
    </w:p>
    <w:p w14:paraId="04587016" w14:textId="77777777" w:rsidR="008119C7" w:rsidRPr="008119C7" w:rsidRDefault="008119C7" w:rsidP="008119C7">
      <w:pPr>
        <w:keepNext/>
      </w:pPr>
    </w:p>
    <w:p w14:paraId="4FD0BADB" w14:textId="77777777"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14:paraId="159D4C9C" w14:textId="3DECCF60" w:rsidR="00C04F77" w:rsidRPr="00013FC4" w:rsidRDefault="00710FAC" w:rsidP="009E6B64">
      <w:pPr>
        <w:keepNext/>
        <w:rPr>
          <w:iCs/>
        </w:rPr>
      </w:pPr>
      <w:r w:rsidRPr="00013FC4">
        <w:rPr>
          <w:iCs/>
        </w:rPr>
        <w:t xml:space="preserve">No current help or training built into app. </w:t>
      </w:r>
    </w:p>
    <w:p w14:paraId="40DC66CC" w14:textId="3DDD5477" w:rsidR="00013FC4" w:rsidRDefault="00013FC4" w:rsidP="009E6B64">
      <w:pPr>
        <w:keepNext/>
      </w:pPr>
      <w:r>
        <w:t>Current AI is external to app, requiring stable internet connection.</w:t>
      </w:r>
    </w:p>
    <w:p w14:paraId="6EFE1BFD" w14:textId="5DE6C2F4" w:rsidR="00013FC4" w:rsidRDefault="00013FC4" w:rsidP="009E6B64">
      <w:pPr>
        <w:keepNext/>
      </w:pPr>
      <w:r>
        <w:t>No options planed for development, might need to add compatibility for color blindness, or other natural hinderances.</w:t>
      </w:r>
      <w:bookmarkStart w:id="0" w:name="_GoBack"/>
      <w:bookmarkEnd w:id="0"/>
    </w:p>
    <w:sectPr w:rsidR="00013FC4">
      <w:headerReference w:type="first" r:id="rId7"/>
      <w:footerReference w:type="first" r:id="rId8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A813F" w14:textId="77777777" w:rsidR="0048178A" w:rsidRDefault="0048178A">
      <w:r>
        <w:separator/>
      </w:r>
    </w:p>
  </w:endnote>
  <w:endnote w:type="continuationSeparator" w:id="0">
    <w:p w14:paraId="1611DA1F" w14:textId="77777777" w:rsidR="0048178A" w:rsidRDefault="0048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BFF49" w14:textId="77777777"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1B5E5D">
      <w:rPr>
        <w:noProof/>
        <w:snapToGrid w:val="0"/>
      </w:rPr>
      <w:t>Saturday, February 11, 2006</w:t>
    </w:r>
    <w:r>
      <w:rPr>
        <w:snapToGrid w:val="0"/>
      </w:rPr>
      <w:fldChar w:fldCharType="end"/>
    </w:r>
  </w:p>
  <w:p w14:paraId="675D7BAB" w14:textId="77777777" w:rsidR="00DB5BEF" w:rsidRDefault="00DB5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8E5C6" w14:textId="77777777" w:rsidR="0048178A" w:rsidRDefault="0048178A">
      <w:r>
        <w:separator/>
      </w:r>
    </w:p>
  </w:footnote>
  <w:footnote w:type="continuationSeparator" w:id="0">
    <w:p w14:paraId="29D015CD" w14:textId="77777777" w:rsidR="0048178A" w:rsidRDefault="00481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0DFEB" w14:textId="77777777"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fldSimple w:instr=" DOCPROPERTY &quot;Version&quot;  \* MERGEFORMAT ">
      <w:r>
        <w:t>1.0</w:t>
      </w:r>
    </w:fldSimple>
  </w:p>
  <w:p w14:paraId="6F8B207F" w14:textId="77777777" w:rsidR="00DB5BEF" w:rsidRDefault="00DB5B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9358C3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7"/>
  </w:num>
  <w:num w:numId="4">
    <w:abstractNumId w:val="17"/>
  </w:num>
  <w:num w:numId="5">
    <w:abstractNumId w:val="1"/>
  </w:num>
  <w:num w:numId="6">
    <w:abstractNumId w:val="31"/>
  </w:num>
  <w:num w:numId="7">
    <w:abstractNumId w:val="13"/>
  </w:num>
  <w:num w:numId="8">
    <w:abstractNumId w:val="9"/>
  </w:num>
  <w:num w:numId="9">
    <w:abstractNumId w:val="28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5"/>
  </w:num>
  <w:num w:numId="19">
    <w:abstractNumId w:val="0"/>
  </w:num>
  <w:num w:numId="20">
    <w:abstractNumId w:val="29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6"/>
  </w:num>
  <w:num w:numId="31">
    <w:abstractNumId w:val="3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77"/>
    <w:rsid w:val="00013FC4"/>
    <w:rsid w:val="00035B56"/>
    <w:rsid w:val="00197F46"/>
    <w:rsid w:val="001A0EDD"/>
    <w:rsid w:val="001B5E5D"/>
    <w:rsid w:val="001C157D"/>
    <w:rsid w:val="00214B90"/>
    <w:rsid w:val="00235034"/>
    <w:rsid w:val="00296D7A"/>
    <w:rsid w:val="0048178A"/>
    <w:rsid w:val="005C5770"/>
    <w:rsid w:val="00710FAC"/>
    <w:rsid w:val="00775972"/>
    <w:rsid w:val="008119C7"/>
    <w:rsid w:val="008C484D"/>
    <w:rsid w:val="009B4315"/>
    <w:rsid w:val="009D5F2F"/>
    <w:rsid w:val="009E6B64"/>
    <w:rsid w:val="00C04F77"/>
    <w:rsid w:val="00D2152C"/>
    <w:rsid w:val="00DB5BEF"/>
    <w:rsid w:val="00F1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B4A4A"/>
  <w15:chartTrackingRefBased/>
  <w15:docId w15:val="{6A2B3D4D-D550-46B2-B3A6-6C65CBF4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UseCaseDocument.docx</Template>
  <TotalTime>8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Manager/>
  <Company>Ambysoft Inc.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subject/>
  <dc:creator>Scott W. Ambler</dc:creator>
  <cp:keywords/>
  <dc:description/>
  <cp:lastModifiedBy>Isaac Ireland</cp:lastModifiedBy>
  <cp:revision>3</cp:revision>
  <cp:lastPrinted>1601-01-01T00:00:00Z</cp:lastPrinted>
  <dcterms:created xsi:type="dcterms:W3CDTF">2018-10-11T11:09:00Z</dcterms:created>
  <dcterms:modified xsi:type="dcterms:W3CDTF">2018-10-11T11:17:00Z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